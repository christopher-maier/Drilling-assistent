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23531EEC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  <w:r w:rsidR="004E5D73">
              <w:rPr>
                <w:color w:val="002060"/>
                <w:sz w:val="44"/>
                <w:szCs w:val="44"/>
              </w:rPr>
              <w:t xml:space="preserve"> Version 2.0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2CDB1E32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BF3042">
        <w:rPr>
          <w:rFonts w:ascii="Cambria" w:hAnsi="Cambria"/>
          <w:sz w:val="20"/>
        </w:rPr>
        <w:t>26</w:t>
      </w:r>
      <w:r w:rsidR="008023EB">
        <w:rPr>
          <w:rFonts w:ascii="Cambria" w:hAnsi="Cambria"/>
          <w:sz w:val="20"/>
        </w:rPr>
        <w:t>.</w:t>
      </w:r>
      <w:r w:rsidR="004E5D73">
        <w:rPr>
          <w:rFonts w:ascii="Cambria" w:hAnsi="Cambria"/>
          <w:sz w:val="20"/>
        </w:rPr>
        <w:t>0</w:t>
      </w:r>
      <w:r w:rsidR="005523B4">
        <w:rPr>
          <w:rFonts w:ascii="Cambria" w:hAnsi="Cambria"/>
          <w:sz w:val="20"/>
        </w:rPr>
        <w:t>2</w:t>
      </w:r>
      <w:r>
        <w:rPr>
          <w:rFonts w:ascii="Cambria" w:hAnsi="Cambria"/>
          <w:sz w:val="20"/>
        </w:rPr>
        <w:t>.201</w:t>
      </w:r>
      <w:r w:rsidR="004E5D73">
        <w:rPr>
          <w:rFonts w:ascii="Cambria" w:hAnsi="Cambria"/>
          <w:sz w:val="20"/>
        </w:rPr>
        <w:t>9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241DCD86" w:rsidR="002F012E" w:rsidRPr="00962DF9" w:rsidRDefault="000A4878">
      <w:pPr>
        <w:pStyle w:val="Titel"/>
        <w:rPr>
          <w:lang w:val="de-AT"/>
        </w:rPr>
      </w:pPr>
      <w:r w:rsidRPr="00962DF9">
        <w:rPr>
          <w:lang w:val="de-AT"/>
        </w:rPr>
        <w:t>Android App - Drilling Assistent</w:t>
      </w:r>
      <w:r w:rsidR="00160D40" w:rsidRPr="00962DF9">
        <w:rPr>
          <w:lang w:val="de-AT"/>
        </w:rPr>
        <w:t xml:space="preserve"> VERSION 2.0</w:t>
      </w:r>
    </w:p>
    <w:p w14:paraId="5B4F8790" w14:textId="54C80982" w:rsidR="002F012E" w:rsidRDefault="00BF3042">
      <w:pPr>
        <w:pStyle w:val="Untertitel"/>
      </w:pPr>
      <w:r>
        <w:t>26</w:t>
      </w:r>
      <w:bookmarkStart w:id="0" w:name="_GoBack"/>
      <w:bookmarkEnd w:id="0"/>
      <w:r w:rsidR="000A4878">
        <w:t>.</w:t>
      </w:r>
      <w:r w:rsidR="004E5D73">
        <w:t>0</w:t>
      </w:r>
      <w:r w:rsidR="005523B4">
        <w:t>2</w:t>
      </w:r>
      <w:r w:rsidR="000A4878">
        <w:t>.201</w:t>
      </w:r>
      <w:r w:rsidR="004E5D73">
        <w:t>9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48BCD196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4896000"/>
                <wp:effectExtent l="0" t="0" r="38100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B9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38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24DB0A75" w:rsidR="002F012E" w:rsidRDefault="00FB5F5B" w:rsidP="00FB5F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0437BE1C">
                <wp:simplePos x="0" y="0"/>
                <wp:positionH relativeFrom="column">
                  <wp:posOffset>-114300</wp:posOffset>
                </wp:positionH>
                <wp:positionV relativeFrom="paragraph">
                  <wp:posOffset>390378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57389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0.75pt" to="45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D/yQ1A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Definition des Projektumfang (Pflichtenheft), Erstellung des Meilensteine.doc und </w:t>
      </w:r>
      <w:r w:rsidR="00F0009A">
        <w:t xml:space="preserve">                      16.01. – 23.01.           </w:t>
      </w:r>
      <w:r>
        <w:t>des Wochenbericht.doc</w:t>
      </w:r>
      <w:r w:rsidR="009702CE">
        <w:t>, G</w:t>
      </w:r>
      <w:r w:rsidR="0094530A">
        <w:t>i</w:t>
      </w:r>
      <w:r w:rsidR="009702CE">
        <w:t>tHub Ordnerstruktur wurde überarbeitet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14:paraId="5A15F481" w14:textId="4BA88ED8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4A864723">
                <wp:simplePos x="0" y="0"/>
                <wp:positionH relativeFrom="column">
                  <wp:posOffset>-113030</wp:posOffset>
                </wp:positionH>
                <wp:positionV relativeFrom="paragraph">
                  <wp:posOffset>367030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37F00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pt,28.9pt" to="459.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b3J/O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25705">
        <w:t xml:space="preserve">Abänderung </w:t>
      </w:r>
      <w:r w:rsidR="00B54123">
        <w:t xml:space="preserve">(Neuimplementierung) </w:t>
      </w:r>
      <w:r w:rsidR="00B25705">
        <w:t>der Berechnungsformeln</w:t>
      </w:r>
      <w:r w:rsidR="00A417EA">
        <w:t xml:space="preserve"> </w:t>
      </w:r>
      <w:r w:rsidR="00B54123">
        <w:t xml:space="preserve">zur Anwendung auf der </w:t>
      </w:r>
      <w:r w:rsidR="00B54123">
        <w:tab/>
        <w:t xml:space="preserve">        23.01. – 30.01.          Vertikalen</w:t>
      </w:r>
      <w:r w:rsidR="00B54123">
        <w:tab/>
      </w:r>
      <w:r w:rsidR="00B54123">
        <w:tab/>
      </w:r>
      <w:r w:rsidR="00B54123">
        <w:tab/>
        <w:t xml:space="preserve">   </w:t>
      </w:r>
      <w:r w:rsidR="00A417EA">
        <w:t xml:space="preserve">     </w:t>
      </w:r>
      <w:r w:rsidR="00FB5F5B">
        <w:tab/>
        <w:t xml:space="preserve">        </w:t>
      </w:r>
      <w:r w:rsidR="00737E63">
        <w:tab/>
      </w:r>
      <w:r w:rsidR="00737E63">
        <w:tab/>
      </w:r>
    </w:p>
    <w:p w14:paraId="45AFA5FD" w14:textId="0EC2D256" w:rsidR="00737E63" w:rsidRDefault="00B2570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5EA47181">
                <wp:simplePos x="0" y="0"/>
                <wp:positionH relativeFrom="column">
                  <wp:posOffset>-114300</wp:posOffset>
                </wp:positionH>
                <wp:positionV relativeFrom="paragraph">
                  <wp:posOffset>356870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0A7CE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8.1pt" to="45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Anzeige der Bohrungen gemäß Berechnungen (korrekte Anzahl auf der Vertikalen)      </w:t>
      </w:r>
      <w:r>
        <w:tab/>
        <w:t xml:space="preserve">         30.01. – 06.01.  + Anpassung der textuellen Beschreibung (besserer Überblick zw. vertikal u. horizontal) </w:t>
      </w:r>
      <w:r w:rsidR="0097079E">
        <w:t xml:space="preserve">               </w:t>
      </w:r>
      <w:r w:rsidR="00B94EC5">
        <w:tab/>
      </w:r>
      <w:r w:rsidR="00737E63">
        <w:t xml:space="preserve"> </w:t>
      </w:r>
    </w:p>
    <w:p w14:paraId="04151DA0" w14:textId="306F9FFD" w:rsidR="00737E63" w:rsidRDefault="009364B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16A07A05">
                <wp:simplePos x="0" y="0"/>
                <wp:positionH relativeFrom="column">
                  <wp:posOffset>-105410</wp:posOffset>
                </wp:positionH>
                <wp:positionV relativeFrom="paragraph">
                  <wp:posOffset>203835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FC902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16.05pt" to="459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25705">
        <w:t>Anordnung der Bohrungen an berechneter Position (vertikal)</w:t>
      </w:r>
      <w:r w:rsidR="00B25705">
        <w:tab/>
      </w:r>
      <w:r w:rsidR="00B25705">
        <w:tab/>
      </w:r>
      <w:r w:rsidR="00B25705">
        <w:tab/>
      </w:r>
      <w:r w:rsidR="007534FF">
        <w:tab/>
        <w:t xml:space="preserve">        06.02. – 13.02.</w:t>
      </w:r>
      <w:r w:rsidR="00AF28D0">
        <w:t xml:space="preserve">                                                                     </w:t>
      </w:r>
      <w:r w:rsidR="00F0009A">
        <w:t xml:space="preserve">  </w:t>
      </w:r>
    </w:p>
    <w:p w14:paraId="56134FC6" w14:textId="74C61187" w:rsidR="00737E63" w:rsidRDefault="00087F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C2A63" wp14:editId="30505A91">
                <wp:simplePos x="0" y="0"/>
                <wp:positionH relativeFrom="margin">
                  <wp:posOffset>-105410</wp:posOffset>
                </wp:positionH>
                <wp:positionV relativeFrom="paragraph">
                  <wp:posOffset>350520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EA21E" id="Gerader Verbinder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8.3pt,27.6pt" to="459.7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25705">
        <w:t>Anzeige der Bohrabstände gemäß Eingabe bzw. Berechnung (je nach Methode) mittels</w:t>
      </w:r>
      <w:r w:rsidR="00B25705">
        <w:tab/>
        <w:t xml:space="preserve">        13.02. – 20.02.                                                                          Canvas Text-Elementen – *siehe Randnotiz unten     </w:t>
      </w:r>
      <w:r w:rsidR="004A226A">
        <w:t xml:space="preserve"> </w:t>
      </w:r>
      <w:r w:rsidR="00912E69">
        <w:t xml:space="preserve">                                </w:t>
      </w:r>
      <w:r w:rsidR="00AF28D0">
        <w:t xml:space="preserve"> </w:t>
      </w:r>
      <w:r w:rsidR="00F0009A">
        <w:tab/>
      </w:r>
      <w:r w:rsidR="00F0009A">
        <w:tab/>
      </w:r>
    </w:p>
    <w:p w14:paraId="3DE83C11" w14:textId="1575278D" w:rsidR="00737E63" w:rsidRDefault="00B25705">
      <w:r>
        <w:t xml:space="preserve">Positionierung der Bohrabstand-Labels an korrekter Position (mittig zw. den Bohrungen) </w:t>
      </w:r>
      <w:r>
        <w:tab/>
        <w:t xml:space="preserve">        20.02. – 27.02.                                                                         +Hinzufügen eines </w:t>
      </w:r>
      <w:proofErr w:type="spellStart"/>
      <w:r>
        <w:t>SplashScreens</w:t>
      </w:r>
      <w:proofErr w:type="spellEnd"/>
      <w:r>
        <w:t xml:space="preserve">                            </w:t>
      </w:r>
    </w:p>
    <w:p w14:paraId="1155298D" w14:textId="6CAB39A0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EFF8A" wp14:editId="34013FAE">
                <wp:simplePos x="0" y="0"/>
                <wp:positionH relativeFrom="margin">
                  <wp:posOffset>-99060</wp:posOffset>
                </wp:positionH>
                <wp:positionV relativeFrom="paragraph">
                  <wp:posOffset>22225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2736" id="Gerader Verbinde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1.75pt" to="460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xtQEAAMIDAAAOAAAAZHJzL2Uyb0RvYy54bWysU02PEzEMvSPxH6Lc6UwXWNFRp3vYFXtB&#10;UPF1dzNOJ1K+5IR2+u9x0nYWARICcfHEiZ/t9+xZ303OigNSMsH3crlopUCvwmD8vpdfPr998Ua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27C3BE" w14:textId="2B424842" w:rsidR="00737E63" w:rsidRDefault="00FB5F5B">
      <w:r>
        <w:t>-</w:t>
      </w:r>
      <w:r w:rsidR="00737E63">
        <w:tab/>
        <w:t xml:space="preserve"> 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</w:t>
      </w:r>
      <w:r w:rsidR="00F0009A">
        <w:t xml:space="preserve">      </w:t>
      </w:r>
      <w:r w:rsidR="004A226A">
        <w:t>27</w:t>
      </w:r>
      <w:r w:rsidR="00737E63">
        <w:t>.</w:t>
      </w:r>
      <w:r w:rsidR="004E5D73">
        <w:t>0</w:t>
      </w:r>
      <w:r w:rsidR="004A226A">
        <w:t>2</w:t>
      </w:r>
      <w:r w:rsidR="004E5D73">
        <w:t>.</w:t>
      </w:r>
      <w:r w:rsidR="00737E63">
        <w:t xml:space="preserve"> – </w:t>
      </w:r>
      <w:r w:rsidR="004A226A">
        <w:t>06</w:t>
      </w:r>
      <w:r w:rsidR="00737E63">
        <w:t>.</w:t>
      </w:r>
      <w:r w:rsidR="004E5D73">
        <w:t>03</w:t>
      </w:r>
      <w:r w:rsidR="00737E63">
        <w:t>.</w:t>
      </w:r>
    </w:p>
    <w:p w14:paraId="0F8D085F" w14:textId="580BF78B" w:rsidR="00737E63" w:rsidRDefault="000848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4A254" wp14:editId="36DB4F0D">
                <wp:simplePos x="0" y="0"/>
                <wp:positionH relativeFrom="margi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BCE2" id="Gerader Verbinde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Wy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464E15" w14:textId="74AE7FB9" w:rsidR="00910CCF" w:rsidRDefault="00FB5F5B">
      <w:r>
        <w:t>-</w:t>
      </w:r>
      <w:r w:rsidR="00737E63">
        <w:tab/>
      </w:r>
      <w:r w:rsidR="00737E63">
        <w:tab/>
      </w:r>
      <w:r w:rsidR="00737E63">
        <w:tab/>
        <w:t xml:space="preserve">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737E63">
        <w:t xml:space="preserve">  </w:t>
      </w:r>
      <w:r w:rsidR="00F0009A">
        <w:t xml:space="preserve">                                  </w:t>
      </w:r>
      <w:r w:rsidR="004A226A">
        <w:t>06</w:t>
      </w:r>
      <w:r w:rsidR="004E5D73">
        <w:t>.03</w:t>
      </w:r>
      <w:r w:rsidR="00910CCF">
        <w:t xml:space="preserve">. – </w:t>
      </w:r>
      <w:r w:rsidR="004A226A">
        <w:t>13</w:t>
      </w:r>
      <w:r w:rsidR="00910CCF">
        <w:t>.</w:t>
      </w:r>
      <w:r w:rsidR="004E5D73">
        <w:t>03</w:t>
      </w:r>
      <w:r w:rsidR="00910CCF">
        <w:t>.</w:t>
      </w:r>
    </w:p>
    <w:p w14:paraId="0EB73F49" w14:textId="7DB7B04A" w:rsidR="00910CC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CEDE7" wp14:editId="291BA077">
                <wp:simplePos x="0" y="0"/>
                <wp:positionH relativeFrom="margin">
                  <wp:posOffset>-99060</wp:posOffset>
                </wp:positionH>
                <wp:positionV relativeFrom="paragraph">
                  <wp:posOffset>54610</wp:posOffset>
                </wp:positionV>
                <wp:extent cx="5943600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812DE" id="Gerader Verbinde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4.3pt" to="460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Zw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E2D1D41" w14:textId="63C7FAA4" w:rsidR="00910CCF" w:rsidRDefault="00FB5F5B" w:rsidP="00910CCF">
      <w:r>
        <w:t>-</w:t>
      </w:r>
      <w:r w:rsidR="00910CCF">
        <w:tab/>
      </w:r>
      <w:r w:rsidR="00910CCF">
        <w:tab/>
        <w:t xml:space="preserve">         </w:t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</w:r>
      <w:r w:rsidR="00F0009A">
        <w:tab/>
        <w:t xml:space="preserve">        </w:t>
      </w:r>
      <w:r w:rsidR="004A226A">
        <w:t>13</w:t>
      </w:r>
      <w:r w:rsidR="00737E63">
        <w:t>.</w:t>
      </w:r>
      <w:r w:rsidR="004E5D73">
        <w:t>03</w:t>
      </w:r>
      <w:r w:rsidR="00737E63">
        <w:t>. – 2</w:t>
      </w:r>
      <w:r w:rsidR="004A226A">
        <w:t>0</w:t>
      </w:r>
      <w:r w:rsidR="00737E63">
        <w:t>.</w:t>
      </w:r>
      <w:r w:rsidR="004E5D73">
        <w:t>03</w:t>
      </w:r>
      <w:r w:rsidR="00737E63">
        <w:t>.</w:t>
      </w:r>
      <w:r w:rsidR="00910CCF">
        <w:t xml:space="preserve"> </w:t>
      </w:r>
    </w:p>
    <w:p w14:paraId="46085EE2" w14:textId="77777777" w:rsidR="007534FF" w:rsidRDefault="00910CC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65193" wp14:editId="0122CDDD">
                <wp:simplePos x="0" y="0"/>
                <wp:positionH relativeFrom="margin">
                  <wp:posOffset>-83820</wp:posOffset>
                </wp:positionH>
                <wp:positionV relativeFrom="paragraph">
                  <wp:posOffset>43815</wp:posOffset>
                </wp:positionV>
                <wp:extent cx="5943600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0E04" id="Gerader Verbinde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6.6pt,3.45pt" to="461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F28D0">
        <w:tab/>
      </w:r>
      <w:r w:rsidR="00AF28D0">
        <w:tab/>
      </w:r>
      <w:r w:rsidR="00AF28D0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  <w:r w:rsidR="007534FF">
        <w:tab/>
      </w:r>
    </w:p>
    <w:p w14:paraId="08841185" w14:textId="6EAED26F" w:rsidR="004A226A" w:rsidRDefault="004A226A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20.03. – 27.03.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27338C" w14:textId="77777777" w:rsidR="004A226A" w:rsidRDefault="004A226A"/>
    <w:p w14:paraId="117A4612" w14:textId="4DA0CEB7" w:rsidR="007534FF" w:rsidRDefault="007534FF">
      <w:r>
        <w:t xml:space="preserve">*Die Bohrabstands-Labels </w:t>
      </w:r>
      <w:r w:rsidR="00A46648">
        <w:t xml:space="preserve">funktionieren zwar, sind optisch jedoch im Vergleich zur restlichen App minderwertiger und werden deshalb, wenn zeitlich möglich, noch einmal überarbeitet. </w:t>
      </w:r>
    </w:p>
    <w:p w14:paraId="749A6B0A" w14:textId="10DF9A48" w:rsidR="007534FF" w:rsidRDefault="007534FF"/>
    <w:p w14:paraId="6D2E69EF" w14:textId="28A2F55B" w:rsidR="00A46648" w:rsidRDefault="00A46648"/>
    <w:p w14:paraId="0EAB5D88" w14:textId="5F2FEA18" w:rsidR="00A46648" w:rsidRDefault="00A46648"/>
    <w:p w14:paraId="4C3483B1" w14:textId="15AD0980" w:rsidR="00A46648" w:rsidRDefault="00A46648"/>
    <w:p w14:paraId="2A523211" w14:textId="2E57835A" w:rsidR="00A46648" w:rsidRDefault="00A46648"/>
    <w:p w14:paraId="6E56F0FB" w14:textId="1867AC7F" w:rsidR="00A46648" w:rsidRDefault="00A46648"/>
    <w:p w14:paraId="5C513969" w14:textId="18C47E89" w:rsidR="00A46648" w:rsidRDefault="00A46648"/>
    <w:p w14:paraId="4BB8239E" w14:textId="723B4B7F" w:rsidR="006629F0" w:rsidRPr="00B84D10" w:rsidRDefault="00A46648">
      <w:pPr>
        <w:rPr>
          <w:b/>
        </w:rPr>
      </w:pPr>
      <w:r w:rsidRPr="00B84D10">
        <w:rPr>
          <w:b/>
          <w:noProof/>
        </w:rPr>
        <w:drawing>
          <wp:anchor distT="0" distB="0" distL="114300" distR="114300" simplePos="0" relativeHeight="251678720" behindDoc="0" locked="0" layoutInCell="1" allowOverlap="1" wp14:anchorId="0367229E" wp14:editId="301022F8">
            <wp:simplePos x="0" y="0"/>
            <wp:positionH relativeFrom="column">
              <wp:posOffset>2937933</wp:posOffset>
            </wp:positionH>
            <wp:positionV relativeFrom="paragraph">
              <wp:posOffset>216959</wp:posOffset>
            </wp:positionV>
            <wp:extent cx="2599267" cy="4993672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799" cy="50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D10">
        <w:rPr>
          <w:b/>
        </w:rPr>
        <w:t>Beweis des Wochenfortschritts, aufgrund der Abwesenheit am 20.02.2019:</w:t>
      </w:r>
    </w:p>
    <w:p w14:paraId="7DA48550" w14:textId="77777777" w:rsidR="00A46648" w:rsidRDefault="007534FF" w:rsidP="00A46648">
      <w:pPr>
        <w:keepNext/>
      </w:pPr>
      <w:r>
        <w:rPr>
          <w:noProof/>
        </w:rPr>
        <w:drawing>
          <wp:inline distT="0" distB="0" distL="0" distR="0" wp14:anchorId="3FC7C202" wp14:editId="5C8005EA">
            <wp:extent cx="2607733" cy="4957685"/>
            <wp:effectExtent l="0" t="0" r="254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588" cy="50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58D5" w14:textId="48F8FB9C" w:rsidR="00A46648" w:rsidRDefault="00A46648" w:rsidP="00CC0CC0">
      <w:pPr>
        <w:pStyle w:val="Beschriftung"/>
        <w:jc w:val="center"/>
      </w:pPr>
      <w:r>
        <w:t xml:space="preserve">Abbildung </w:t>
      </w:r>
      <w:r w:rsidR="00E40388">
        <w:rPr>
          <w:noProof/>
        </w:rPr>
        <w:fldChar w:fldCharType="begin"/>
      </w:r>
      <w:r w:rsidR="00E40388">
        <w:rPr>
          <w:noProof/>
        </w:rPr>
        <w:instrText xml:space="preserve"> SEQ Abbildung \* ARABIC </w:instrText>
      </w:r>
      <w:r w:rsidR="00E40388">
        <w:rPr>
          <w:noProof/>
        </w:rPr>
        <w:fldChar w:fldCharType="separate"/>
      </w:r>
      <w:r w:rsidR="000C57B7">
        <w:rPr>
          <w:noProof/>
        </w:rPr>
        <w:t>1</w:t>
      </w:r>
      <w:r w:rsidR="00E40388">
        <w:rPr>
          <w:noProof/>
        </w:rPr>
        <w:fldChar w:fldCharType="end"/>
      </w:r>
      <w:r>
        <w:t xml:space="preserve"> - SplashScreen (links) und Abstandsbeschriftung (rechts)</w:t>
      </w:r>
    </w:p>
    <w:p w14:paraId="6258E8B7" w14:textId="655EB722" w:rsidR="00AF28D0" w:rsidRDefault="00AF28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</w:t>
      </w:r>
    </w:p>
    <w:sectPr w:rsidR="00AF28D0">
      <w:headerReference w:type="default" r:id="rId9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06724" w14:textId="77777777" w:rsidR="00392E96" w:rsidRDefault="00392E96">
      <w:pPr>
        <w:spacing w:after="0" w:line="240" w:lineRule="auto"/>
      </w:pPr>
      <w:r>
        <w:separator/>
      </w:r>
    </w:p>
  </w:endnote>
  <w:endnote w:type="continuationSeparator" w:id="0">
    <w:p w14:paraId="48E55A63" w14:textId="77777777" w:rsidR="00392E96" w:rsidRDefault="0039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A1D91" w14:textId="77777777" w:rsidR="00392E96" w:rsidRDefault="00392E96">
      <w:pPr>
        <w:spacing w:after="0" w:line="240" w:lineRule="auto"/>
      </w:pPr>
      <w:r>
        <w:separator/>
      </w:r>
    </w:p>
  </w:footnote>
  <w:footnote w:type="continuationSeparator" w:id="0">
    <w:p w14:paraId="250B7EEF" w14:textId="77777777" w:rsidR="00392E96" w:rsidRDefault="00392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392E9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84847"/>
    <w:rsid w:val="00087F3B"/>
    <w:rsid w:val="000A4878"/>
    <w:rsid w:val="000C57B7"/>
    <w:rsid w:val="00160D40"/>
    <w:rsid w:val="001A4BC7"/>
    <w:rsid w:val="0023605D"/>
    <w:rsid w:val="002517DA"/>
    <w:rsid w:val="00252DDF"/>
    <w:rsid w:val="002F012E"/>
    <w:rsid w:val="00321589"/>
    <w:rsid w:val="00392E96"/>
    <w:rsid w:val="003F1B50"/>
    <w:rsid w:val="004A226A"/>
    <w:rsid w:val="004E5D73"/>
    <w:rsid w:val="00506D8A"/>
    <w:rsid w:val="00515110"/>
    <w:rsid w:val="005357A5"/>
    <w:rsid w:val="005523B4"/>
    <w:rsid w:val="00597385"/>
    <w:rsid w:val="005B2B90"/>
    <w:rsid w:val="005D44A8"/>
    <w:rsid w:val="005F36EB"/>
    <w:rsid w:val="00605782"/>
    <w:rsid w:val="00622E41"/>
    <w:rsid w:val="0062483D"/>
    <w:rsid w:val="00643AEF"/>
    <w:rsid w:val="006629F0"/>
    <w:rsid w:val="00683083"/>
    <w:rsid w:val="006A77DA"/>
    <w:rsid w:val="00737E63"/>
    <w:rsid w:val="007534FF"/>
    <w:rsid w:val="00757752"/>
    <w:rsid w:val="008023EB"/>
    <w:rsid w:val="00827134"/>
    <w:rsid w:val="008B0DFA"/>
    <w:rsid w:val="008F68BC"/>
    <w:rsid w:val="00900C28"/>
    <w:rsid w:val="00910085"/>
    <w:rsid w:val="00910CCF"/>
    <w:rsid w:val="00912E69"/>
    <w:rsid w:val="00914234"/>
    <w:rsid w:val="00931452"/>
    <w:rsid w:val="009364B8"/>
    <w:rsid w:val="009402CA"/>
    <w:rsid w:val="0094530A"/>
    <w:rsid w:val="009623E3"/>
    <w:rsid w:val="00962DF9"/>
    <w:rsid w:val="009702CE"/>
    <w:rsid w:val="0097079E"/>
    <w:rsid w:val="00992E13"/>
    <w:rsid w:val="00A417EA"/>
    <w:rsid w:val="00A445CC"/>
    <w:rsid w:val="00A46648"/>
    <w:rsid w:val="00A54EF8"/>
    <w:rsid w:val="00AF28D0"/>
    <w:rsid w:val="00B25705"/>
    <w:rsid w:val="00B54123"/>
    <w:rsid w:val="00B70ED5"/>
    <w:rsid w:val="00B838D8"/>
    <w:rsid w:val="00B84D10"/>
    <w:rsid w:val="00B94EC5"/>
    <w:rsid w:val="00BF3042"/>
    <w:rsid w:val="00BF584E"/>
    <w:rsid w:val="00C25E7E"/>
    <w:rsid w:val="00CB2293"/>
    <w:rsid w:val="00CC0CC0"/>
    <w:rsid w:val="00D37F95"/>
    <w:rsid w:val="00D64D92"/>
    <w:rsid w:val="00E27151"/>
    <w:rsid w:val="00E40388"/>
    <w:rsid w:val="00E76CD5"/>
    <w:rsid w:val="00E90B89"/>
    <w:rsid w:val="00F0009A"/>
    <w:rsid w:val="00F73554"/>
    <w:rsid w:val="00F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46648"/>
    <w:pPr>
      <w:spacing w:after="200"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1</Pages>
  <Words>303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33</cp:revision>
  <cp:lastPrinted>2019-02-26T17:21:00Z</cp:lastPrinted>
  <dcterms:created xsi:type="dcterms:W3CDTF">2019-01-19T18:49:00Z</dcterms:created>
  <dcterms:modified xsi:type="dcterms:W3CDTF">2019-02-26T17:21:00Z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