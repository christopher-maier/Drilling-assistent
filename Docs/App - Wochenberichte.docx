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2F012E" w14:paraId="53680278" w14:textId="77777777">
        <w:trPr>
          <w:trHeight w:val="288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FD37" w14:textId="77777777" w:rsidR="002F012E" w:rsidRDefault="002F012E">
            <w:pPr>
              <w:pStyle w:val="KeinLeerraum"/>
              <w:rPr>
                <w:caps/>
              </w:rPr>
            </w:pPr>
          </w:p>
        </w:tc>
      </w:tr>
      <w:tr w:rsidR="002F012E" w14:paraId="4BD3555A" w14:textId="77777777">
        <w:trPr>
          <w:trHeight w:val="1440"/>
        </w:trPr>
        <w:tc>
          <w:tcPr>
            <w:tcW w:w="9027" w:type="dxa"/>
            <w:tcBorders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3871D" w14:textId="77777777" w:rsidR="002F012E" w:rsidRDefault="000A4878">
            <w:pPr>
              <w:pStyle w:val="KeinLeerraum"/>
              <w:jc w:val="center"/>
            </w:pPr>
            <w:r>
              <w:rPr>
                <w:rFonts w:ascii="Cambria" w:eastAsia="Times New Roman" w:hAnsi="Cambria" w:cs="Arabic Typesetting"/>
                <w:color w:val="002060"/>
                <w:sz w:val="72"/>
                <w:szCs w:val="72"/>
                <w:lang w:eastAsia="en-US"/>
              </w:rPr>
              <w:t>Android – Drilling Assistent</w:t>
            </w:r>
          </w:p>
        </w:tc>
      </w:tr>
      <w:tr w:rsidR="002F012E" w14:paraId="55A3FA43" w14:textId="77777777">
        <w:trPr>
          <w:trHeight w:val="720"/>
        </w:trPr>
        <w:tc>
          <w:tcPr>
            <w:tcW w:w="9027" w:type="dxa"/>
            <w:tcBorders>
              <w:top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E342B" w14:textId="77777777" w:rsidR="002F012E" w:rsidRDefault="00622E41">
            <w:pPr>
              <w:pStyle w:val="KeinLeerraum"/>
              <w:jc w:val="center"/>
            </w:pPr>
            <w:r>
              <w:rPr>
                <w:color w:val="002060"/>
                <w:sz w:val="44"/>
                <w:szCs w:val="44"/>
              </w:rPr>
              <w:t>Wochenberichte</w:t>
            </w:r>
          </w:p>
        </w:tc>
      </w:tr>
      <w:tr w:rsidR="002F012E" w14:paraId="2A884027" w14:textId="77777777">
        <w:trPr>
          <w:trHeight w:val="360"/>
        </w:trPr>
        <w:tc>
          <w:tcPr>
            <w:tcW w:w="90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4AF5D" w14:textId="77777777" w:rsidR="002F012E" w:rsidRDefault="002F012E">
            <w:pPr>
              <w:pStyle w:val="KeinLeerraum"/>
              <w:jc w:val="center"/>
            </w:pPr>
          </w:p>
        </w:tc>
      </w:tr>
    </w:tbl>
    <w:p w14:paraId="4811E8F1" w14:textId="5FD6B02E" w:rsidR="002F012E" w:rsidRDefault="000A4878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8455A" wp14:editId="26798AFA">
                <wp:simplePos x="0" y="0"/>
                <wp:positionH relativeFrom="column">
                  <wp:posOffset>-382904</wp:posOffset>
                </wp:positionH>
                <wp:positionV relativeFrom="paragraph">
                  <wp:posOffset>-1902</wp:posOffset>
                </wp:positionV>
                <wp:extent cx="450854" cy="334012"/>
                <wp:effectExtent l="20321" t="17779" r="26667" b="26667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13">
                          <a:off x="0" y="0"/>
                          <a:ext cx="450854" cy="334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61DA943" id="Rechteck 3" o:spid="_x0000_s1026" style="position:absolute;margin-left:-30.15pt;margin-top:-.15pt;width:35.5pt;height:26.3pt;rotation:589825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" strokecolor="white" strokeweight=".35281mm">
                <v:textbox inset="0,0,0,0"/>
              </v:rect>
            </w:pict>
          </mc:Fallback>
        </mc:AlternateContent>
      </w:r>
      <w:r>
        <w:rPr>
          <w:rFonts w:ascii="Cambria" w:hAnsi="Cambria"/>
          <w:sz w:val="20"/>
        </w:rPr>
        <w:t xml:space="preserve">Ausgabe, vom </w:t>
      </w:r>
      <w:r w:rsidR="005357A5">
        <w:rPr>
          <w:rFonts w:ascii="Cambria" w:hAnsi="Cambria"/>
          <w:sz w:val="20"/>
        </w:rPr>
        <w:t>13</w:t>
      </w:r>
      <w:r>
        <w:rPr>
          <w:rFonts w:ascii="Cambria" w:hAnsi="Cambria"/>
          <w:sz w:val="20"/>
        </w:rPr>
        <w:t>.</w:t>
      </w:r>
      <w:r w:rsidR="00992E13">
        <w:rPr>
          <w:rFonts w:ascii="Cambria" w:hAnsi="Cambria"/>
          <w:sz w:val="20"/>
        </w:rPr>
        <w:t>1</w:t>
      </w:r>
      <w:r w:rsidR="00597385">
        <w:rPr>
          <w:rFonts w:ascii="Cambria" w:hAnsi="Cambria"/>
          <w:sz w:val="20"/>
        </w:rPr>
        <w:t>1</w:t>
      </w:r>
      <w:r>
        <w:rPr>
          <w:rFonts w:ascii="Cambria" w:hAnsi="Cambria"/>
          <w:sz w:val="20"/>
        </w:rPr>
        <w:t>.2018</w:t>
      </w:r>
    </w:p>
    <w:p w14:paraId="7222380B" w14:textId="77777777" w:rsidR="002F012E" w:rsidRDefault="002F012E"/>
    <w:p w14:paraId="25CCFDAD" w14:textId="77777777" w:rsidR="002F012E" w:rsidRDefault="002F012E"/>
    <w:p w14:paraId="442C9D1B" w14:textId="77777777" w:rsidR="002F012E" w:rsidRDefault="00622E41" w:rsidP="00622E41">
      <w:pPr>
        <w:tabs>
          <w:tab w:val="left" w:pos="6816"/>
        </w:tabs>
      </w:pPr>
      <w:r>
        <w:tab/>
      </w:r>
    </w:p>
    <w:p w14:paraId="7E93E4AE" w14:textId="77777777" w:rsidR="002F012E" w:rsidRDefault="002F012E"/>
    <w:p w14:paraId="0AB8D92E" w14:textId="77777777" w:rsidR="002F012E" w:rsidRDefault="000A487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Maier Christopher</w:t>
      </w:r>
    </w:p>
    <w:p w14:paraId="707077D3" w14:textId="77777777" w:rsidR="002F012E" w:rsidRDefault="002F012E">
      <w:pPr>
        <w:rPr>
          <w:b/>
          <w:sz w:val="28"/>
          <w:szCs w:val="28"/>
        </w:rPr>
      </w:pPr>
    </w:p>
    <w:p w14:paraId="25B1C9BF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5BHWII – 2018/2019</w:t>
      </w:r>
    </w:p>
    <w:p w14:paraId="3095740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>Softwareentwicklung- und Projektmanagement</w:t>
      </w:r>
    </w:p>
    <w:p w14:paraId="70915A54" w14:textId="77777777" w:rsidR="002F012E" w:rsidRDefault="002F012E">
      <w:pPr>
        <w:rPr>
          <w:b/>
          <w:sz w:val="28"/>
          <w:szCs w:val="28"/>
        </w:rPr>
      </w:pPr>
    </w:p>
    <w:p w14:paraId="13433949" w14:textId="77777777" w:rsidR="002F012E" w:rsidRDefault="000A4878">
      <w:pPr>
        <w:rPr>
          <w:sz w:val="28"/>
          <w:szCs w:val="28"/>
        </w:rPr>
      </w:pPr>
      <w:r>
        <w:rPr>
          <w:sz w:val="28"/>
          <w:szCs w:val="28"/>
        </w:rPr>
        <w:t xml:space="preserve">Betreuende Lehrperson: Prof. </w:t>
      </w:r>
      <w:proofErr w:type="spellStart"/>
      <w:r>
        <w:rPr>
          <w:sz w:val="28"/>
          <w:szCs w:val="28"/>
        </w:rPr>
        <w:t>Köllö</w:t>
      </w:r>
      <w:proofErr w:type="spellEnd"/>
    </w:p>
    <w:p w14:paraId="14F9673C" w14:textId="77777777" w:rsidR="002F012E" w:rsidRDefault="002F012E"/>
    <w:p w14:paraId="3EFA27BD" w14:textId="77777777" w:rsidR="002F012E" w:rsidRDefault="002F012E"/>
    <w:p w14:paraId="1DD34751" w14:textId="77777777" w:rsidR="002F012E" w:rsidRDefault="002F012E"/>
    <w:p w14:paraId="4D63B71B" w14:textId="77777777" w:rsidR="002F012E" w:rsidRDefault="002F012E"/>
    <w:p w14:paraId="057467FF" w14:textId="77777777" w:rsidR="002F012E" w:rsidRDefault="002F012E"/>
    <w:p w14:paraId="5DC6454D" w14:textId="77777777" w:rsidR="002F012E" w:rsidRDefault="002F012E"/>
    <w:p w14:paraId="1A5D867F" w14:textId="77777777" w:rsidR="002F012E" w:rsidRDefault="002F012E"/>
    <w:p w14:paraId="10FD82B7" w14:textId="77777777" w:rsidR="002F012E" w:rsidRDefault="002F012E"/>
    <w:p w14:paraId="688C7261" w14:textId="77777777" w:rsidR="002F012E" w:rsidRDefault="002F012E"/>
    <w:p w14:paraId="6F0CF383" w14:textId="77777777" w:rsidR="002F012E" w:rsidRDefault="002F012E"/>
    <w:p w14:paraId="5EE6E797" w14:textId="77777777" w:rsidR="002F012E" w:rsidRDefault="000A4878">
      <w:pPr>
        <w:pStyle w:val="Titel"/>
      </w:pPr>
      <w:r>
        <w:t>Android App - Drilling Assistent</w:t>
      </w:r>
    </w:p>
    <w:p w14:paraId="5B4F8790" w14:textId="58FD60C3" w:rsidR="002F012E" w:rsidRDefault="005357A5">
      <w:pPr>
        <w:pStyle w:val="Untertitel"/>
      </w:pPr>
      <w:r>
        <w:t>13</w:t>
      </w:r>
      <w:bookmarkStart w:id="0" w:name="_GoBack"/>
      <w:bookmarkEnd w:id="0"/>
      <w:r w:rsidR="000A4878">
        <w:t>.</w:t>
      </w:r>
      <w:r w:rsidR="00737E63">
        <w:t>1</w:t>
      </w:r>
      <w:r w:rsidR="00597385">
        <w:t>1</w:t>
      </w:r>
      <w:r w:rsidR="000A4878">
        <w:t>.2018</w:t>
      </w:r>
    </w:p>
    <w:p w14:paraId="151074E2" w14:textId="77777777" w:rsidR="002F012E" w:rsidRDefault="002F012E">
      <w:pPr>
        <w:jc w:val="both"/>
        <w:rPr>
          <w:b/>
          <w:bCs/>
          <w:color w:val="5B9BD5"/>
          <w:sz w:val="24"/>
        </w:rPr>
      </w:pPr>
    </w:p>
    <w:p w14:paraId="3360C636" w14:textId="77777777" w:rsidR="002F012E" w:rsidRDefault="000A48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56746" wp14:editId="58E7A2B9">
                <wp:simplePos x="0" y="0"/>
                <wp:positionH relativeFrom="column">
                  <wp:posOffset>4777740</wp:posOffset>
                </wp:positionH>
                <wp:positionV relativeFrom="paragraph">
                  <wp:posOffset>162560</wp:posOffset>
                </wp:positionV>
                <wp:extent cx="0" cy="5940000"/>
                <wp:effectExtent l="0" t="0" r="38100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00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29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3" o:spid="_x0000_s1026" type="#_x0000_t32" style="position:absolute;margin-left:376.2pt;margin-top:12.8pt;width:0;height:46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" strokecolor="#4472c4" strokeweight=".35281mm">
                <v:stroke joinstyle="miter"/>
              </v:shape>
            </w:pict>
          </mc:Fallback>
        </mc:AlternateContent>
      </w:r>
      <w:r w:rsidR="00737E63">
        <w:rPr>
          <w:b/>
          <w:bCs/>
          <w:color w:val="5B9BD5"/>
          <w:sz w:val="24"/>
        </w:rPr>
        <w:t>Fortschritt__</w:t>
      </w:r>
      <w:r>
        <w:rPr>
          <w:b/>
          <w:bCs/>
          <w:color w:val="5B9BD5"/>
          <w:sz w:val="24"/>
        </w:rPr>
        <w:t>__________________________________________________</w:t>
      </w:r>
      <w:r w:rsidR="00737E63">
        <w:rPr>
          <w:b/>
          <w:bCs/>
          <w:color w:val="5B9BD5"/>
          <w:sz w:val="24"/>
        </w:rPr>
        <w:t>Woche</w:t>
      </w:r>
    </w:p>
    <w:p w14:paraId="22A0E3BB" w14:textId="77777777" w:rsidR="002F012E" w:rsidRDefault="00737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9690C" wp14:editId="362F9D45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ED927" id="Gerader Verbinde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24.45pt" to="45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2rtQEAAMIDAAAOAAAAZHJzL2Uyb0RvYy54bWysU02PEzEMvSPxH6Lc6UyXs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>Android Studio wurde installiert, eingerichtet und der Emulator zu Testen aufgesetzt</w:t>
      </w:r>
      <w:r>
        <w:tab/>
        <w:t xml:space="preserve">         26.09. – 03.10.</w:t>
      </w:r>
    </w:p>
    <w:p w14:paraId="114D35CF" w14:textId="77777777" w:rsidR="00605782" w:rsidRDefault="00605782"/>
    <w:p w14:paraId="5A15F481" w14:textId="77663D7D" w:rsidR="009402CA" w:rsidRDefault="006057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12479" wp14:editId="68ADCD80">
                <wp:simplePos x="0" y="0"/>
                <wp:positionH relativeFrom="column">
                  <wp:posOffset>-113484</wp:posOffset>
                </wp:positionH>
                <wp:positionV relativeFrom="paragraph">
                  <wp:posOffset>297180</wp:posOffset>
                </wp:positionV>
                <wp:extent cx="59436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9C5E5" id="Gerader Verbinde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95pt,23.4pt" to="459.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DjtQEAAMIDAAAOAAAAZHJzL2Uyb0RvYy54bWysU02PEzEMvSPxH6Lc6UwXuoJRp3vYFXtB&#10;UPF1dzNOJ1K+5IR2+u9x0nYWARICcfHEiZ/t9+xZ303OigNSMsH3crlopUCvwmD8vpdfPr998Vq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Die Start-</w:t>
      </w:r>
      <w:proofErr w:type="spellStart"/>
      <w:r>
        <w:t>Activity</w:t>
      </w:r>
      <w:proofErr w:type="spellEnd"/>
      <w:r>
        <w:t xml:space="preserve"> wurde erstellt und die User – Input – GUI – Elemente hinzugefügt </w:t>
      </w:r>
      <w:r w:rsidR="00737E63">
        <w:tab/>
        <w:t xml:space="preserve">         03.10. – 10.10</w:t>
      </w:r>
      <w:r w:rsidR="00737E63">
        <w:tab/>
      </w:r>
      <w:r w:rsidR="00737E63">
        <w:tab/>
      </w:r>
      <w:r w:rsidR="00737E63">
        <w:tab/>
      </w:r>
      <w:r w:rsidR="00737E63">
        <w:tab/>
      </w:r>
    </w:p>
    <w:p w14:paraId="3A82C440" w14:textId="3D78FA15" w:rsidR="00737E63" w:rsidRDefault="00B94EC5" w:rsidP="00B94EC5">
      <w:r>
        <w:t xml:space="preserve">Die zweite (darstellende) </w:t>
      </w:r>
      <w:proofErr w:type="spellStart"/>
      <w:r>
        <w:t>Activity</w:t>
      </w:r>
      <w:proofErr w:type="spellEnd"/>
      <w:r>
        <w:t xml:space="preserve"> wurde erstellt und das Layout </w:t>
      </w:r>
      <w:proofErr w:type="spellStart"/>
      <w:r>
        <w:t>designed</w:t>
      </w:r>
      <w:proofErr w:type="spellEnd"/>
      <w:r w:rsidR="008F68BC">
        <w:t xml:space="preserve"> + die Übermittlung                            erster Daten (Länge und Breite des Bretts) von der Start-</w:t>
      </w:r>
      <w:proofErr w:type="spellStart"/>
      <w:r w:rsidR="008F68BC">
        <w:t>Activity</w:t>
      </w:r>
      <w:proofErr w:type="spellEnd"/>
      <w:r w:rsidR="008F68BC">
        <w:t xml:space="preserve"> in die zweite </w:t>
      </w:r>
      <w:proofErr w:type="spellStart"/>
      <w:r w:rsidR="008F68BC">
        <w:t>Activity</w:t>
      </w:r>
      <w:proofErr w:type="spellEnd"/>
      <w:r w:rsidR="0097079E">
        <w:t xml:space="preserve">                  10.10. – 17.10.                           ermöglicht</w:t>
      </w:r>
      <w:r>
        <w:tab/>
      </w:r>
      <w:r w:rsidR="00737E63">
        <w:t xml:space="preserve"> </w:t>
      </w:r>
    </w:p>
    <w:p w14:paraId="45AFA5FD" w14:textId="4CE76BDB" w:rsidR="00737E63" w:rsidRDefault="00B94E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A22B" wp14:editId="52236419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76200" id="Gerader Verbinde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E7FB379" w14:textId="5696F987" w:rsidR="00737E63" w:rsidRDefault="008B0DFA">
      <w:r>
        <w:t>User-Input Feature wurde so gestaltet, dass ungültige Eingaben ausgeschlossen wurden</w:t>
      </w:r>
      <w:r w:rsidR="00737E63">
        <w:tab/>
        <w:t xml:space="preserve">         17.10. – 24.10.</w:t>
      </w:r>
    </w:p>
    <w:p w14:paraId="04151DA0" w14:textId="79A88C81" w:rsidR="00737E63" w:rsidRDefault="006A77D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E3EFC" wp14:editId="1C077DC8">
                <wp:simplePos x="0" y="0"/>
                <wp:positionH relativeFrom="column">
                  <wp:posOffset>-105410</wp:posOffset>
                </wp:positionH>
                <wp:positionV relativeFrom="paragraph">
                  <wp:posOffset>67109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7B68" id="Gerader Verbinde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3pt,5.3pt" to="459.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91E2F8F" w14:textId="5D761EF4" w:rsidR="00737E63" w:rsidRDefault="009623E3" w:rsidP="009623E3">
      <w:pPr>
        <w:jc w:val="both"/>
      </w:pPr>
      <w:r>
        <w:t xml:space="preserve">die Bohrplatte wird in der (darstellenden) </w:t>
      </w:r>
      <w:proofErr w:type="spellStart"/>
      <w:r>
        <w:t>Activity</w:t>
      </w:r>
      <w:proofErr w:type="spellEnd"/>
      <w:r>
        <w:t xml:space="preserve"> angezeigt</w:t>
      </w:r>
      <w:r>
        <w:tab/>
      </w:r>
      <w:r w:rsidR="00737E63">
        <w:tab/>
      </w:r>
      <w:r w:rsidR="00737E63">
        <w:tab/>
      </w:r>
      <w:r w:rsidR="00737E63">
        <w:tab/>
        <w:t xml:space="preserve">        </w:t>
      </w:r>
      <w:r>
        <w:t xml:space="preserve"> </w:t>
      </w:r>
      <w:r w:rsidR="00737E63">
        <w:t>24.10. – 31.10.</w:t>
      </w:r>
    </w:p>
    <w:p w14:paraId="56134FC6" w14:textId="6AFF5829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C2A63" wp14:editId="2E83EA35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4C93" id="Gerader Verbinder 8" o:spid="_x0000_s1026" style="position:absolute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2pt" to="46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DE83C11" w14:textId="779EE14B" w:rsidR="00737E63" w:rsidRDefault="009623E3">
      <w:r>
        <w:t xml:space="preserve">die Übermittlung der User-Daten in die „Canvas“-Klasse wurde mittels </w:t>
      </w:r>
      <w:proofErr w:type="spellStart"/>
      <w:r>
        <w:t>Singelton</w:t>
      </w:r>
      <w:proofErr w:type="spellEnd"/>
      <w:r>
        <w:t xml:space="preserve"> –                          Entwurfsmuster realisiert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E63">
        <w:tab/>
      </w:r>
      <w:r w:rsidR="00737E63">
        <w:tab/>
        <w:t xml:space="preserve">         31.10. – 07.11.</w:t>
      </w:r>
    </w:p>
    <w:p w14:paraId="1155298D" w14:textId="6CAB39A0" w:rsidR="00737E63" w:rsidRDefault="009623E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EFF8A" wp14:editId="34013FAE">
                <wp:simplePos x="0" y="0"/>
                <wp:positionH relativeFrom="margin">
                  <wp:posOffset>-99060</wp:posOffset>
                </wp:positionH>
                <wp:positionV relativeFrom="paragraph">
                  <wp:posOffset>22225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2736" id="Gerader Verbinde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7.8pt,1.75pt" to="460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27C3BE" w14:textId="3255E36A" w:rsidR="00737E63" w:rsidRDefault="00084847">
      <w:r>
        <w:t xml:space="preserve">Darstellung der Bohrplatte </w:t>
      </w:r>
      <w:r>
        <w:t xml:space="preserve">in den richtigen Proportionen </w:t>
      </w:r>
      <w:r>
        <w:t xml:space="preserve">(Rechteck) </w:t>
      </w:r>
      <w:r w:rsidRPr="00084847">
        <w:rPr>
          <w:u w:val="single"/>
        </w:rPr>
        <w:t>mittels Canv</w:t>
      </w:r>
      <w:r>
        <w:rPr>
          <w:u w:val="single"/>
        </w:rPr>
        <w:t>as</w:t>
      </w:r>
      <w:r>
        <w:t xml:space="preserve"> </w:t>
      </w:r>
      <w:r w:rsidR="00737E63">
        <w:t xml:space="preserve">    </w:t>
      </w:r>
      <w:r w:rsidR="00737E63">
        <w:tab/>
        <w:t xml:space="preserve">         07.11. – 14.11.</w:t>
      </w:r>
    </w:p>
    <w:p w14:paraId="0F8D085F" w14:textId="4CDA0DC3" w:rsidR="00737E63" w:rsidRDefault="000848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4A254" wp14:editId="17D4B177">
                <wp:simplePos x="0" y="0"/>
                <wp:positionH relativeFrom="margin">
                  <wp:posOffset>-114300</wp:posOffset>
                </wp:positionH>
                <wp:positionV relativeFrom="paragraph">
                  <wp:posOffset>49530</wp:posOffset>
                </wp:positionV>
                <wp:extent cx="594360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31CA2" id="Gerader Verbinde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9pt,3.9pt" to="4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86EEC4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14.11. – 21.11.</w:t>
      </w:r>
    </w:p>
    <w:p w14:paraId="4382AF44" w14:textId="77777777" w:rsidR="00737E63" w:rsidRDefault="00737E63"/>
    <w:p w14:paraId="078AAA49" w14:textId="77777777" w:rsidR="002F012E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28.11. – 05.12.</w:t>
      </w:r>
    </w:p>
    <w:p w14:paraId="6DB3592E" w14:textId="77777777" w:rsidR="00737E63" w:rsidRDefault="00737E63"/>
    <w:p w14:paraId="14712F6D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05.12. – 12.12.</w:t>
      </w:r>
    </w:p>
    <w:p w14:paraId="553529DC" w14:textId="77777777" w:rsidR="00737E63" w:rsidRDefault="00737E63"/>
    <w:p w14:paraId="7393BEC7" w14:textId="77777777" w:rsidR="00737E63" w:rsidRDefault="00737E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12.12. – 19.12.</w:t>
      </w:r>
    </w:p>
    <w:p w14:paraId="060ABAAD" w14:textId="77777777" w:rsidR="00737E63" w:rsidRDefault="00737E63"/>
    <w:sectPr w:rsidR="00737E63">
      <w:headerReference w:type="default" r:id="rId7"/>
      <w:pgSz w:w="11907" w:h="16839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8E9B9" w14:textId="77777777" w:rsidR="00001E07" w:rsidRDefault="00001E07">
      <w:pPr>
        <w:spacing w:after="0" w:line="240" w:lineRule="auto"/>
      </w:pPr>
      <w:r>
        <w:separator/>
      </w:r>
    </w:p>
  </w:endnote>
  <w:endnote w:type="continuationSeparator" w:id="0">
    <w:p w14:paraId="04DD9079" w14:textId="77777777" w:rsidR="00001E07" w:rsidRDefault="0000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7CA89" w14:textId="77777777" w:rsidR="00001E07" w:rsidRDefault="00001E07">
      <w:pPr>
        <w:spacing w:after="0" w:line="240" w:lineRule="auto"/>
      </w:pPr>
      <w:r>
        <w:separator/>
      </w:r>
    </w:p>
  </w:footnote>
  <w:footnote w:type="continuationSeparator" w:id="0">
    <w:p w14:paraId="73CD7625" w14:textId="77777777" w:rsidR="00001E07" w:rsidRDefault="00001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8AB2" w14:textId="77777777" w:rsidR="001D67A3" w:rsidRDefault="000A487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5FC5F0" wp14:editId="3A3947A7">
          <wp:simplePos x="0" y="0"/>
          <wp:positionH relativeFrom="margin">
            <wp:align>right</wp:align>
          </wp:positionH>
          <wp:positionV relativeFrom="paragraph">
            <wp:posOffset>90168</wp:posOffset>
          </wp:positionV>
          <wp:extent cx="5732145" cy="598803"/>
          <wp:effectExtent l="0" t="0" r="1905" b="0"/>
          <wp:wrapNone/>
          <wp:docPr id="1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59880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CAB8DD5" w14:textId="77777777" w:rsidR="001D67A3" w:rsidRDefault="00001E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56C4"/>
    <w:multiLevelType w:val="multilevel"/>
    <w:tmpl w:val="BDE0DD48"/>
    <w:styleLink w:val="WWOutlineListStyle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3AC661D"/>
    <w:multiLevelType w:val="multilevel"/>
    <w:tmpl w:val="43D6EF22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5E64CDC"/>
    <w:multiLevelType w:val="multilevel"/>
    <w:tmpl w:val="BAEA52D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1950430D"/>
    <w:multiLevelType w:val="multilevel"/>
    <w:tmpl w:val="097055E2"/>
    <w:styleLink w:val="WWOutlineListStyle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C85966"/>
    <w:multiLevelType w:val="multilevel"/>
    <w:tmpl w:val="EEB4273A"/>
    <w:styleLink w:val="WWOutlineListStyle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B854411"/>
    <w:multiLevelType w:val="multilevel"/>
    <w:tmpl w:val="F6BAE770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1A67BC8"/>
    <w:multiLevelType w:val="multilevel"/>
    <w:tmpl w:val="0096F2D8"/>
    <w:styleLink w:val="WWOutlineListStyle10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6D54007"/>
    <w:multiLevelType w:val="multilevel"/>
    <w:tmpl w:val="31EEE5E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7D52509"/>
    <w:multiLevelType w:val="multilevel"/>
    <w:tmpl w:val="E5E87C18"/>
    <w:lvl w:ilvl="0"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4EA43282"/>
    <w:multiLevelType w:val="multilevel"/>
    <w:tmpl w:val="A99C5B9C"/>
    <w:styleLink w:val="WWOutlineListStyle13"/>
    <w:lvl w:ilvl="0">
      <w:start w:val="1"/>
      <w:numFmt w:val="none"/>
      <w:lvlText w:val="%1"/>
      <w:lvlJc w:val="left"/>
    </w:lvl>
    <w:lvl w:ilvl="1">
      <w:start w:val="1"/>
      <w:numFmt w:val="decimal"/>
      <w:pStyle w:val="berschrift2"/>
      <w:lvlText w:val="%2.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501C7DA0"/>
    <w:multiLevelType w:val="multilevel"/>
    <w:tmpl w:val="6406B548"/>
    <w:styleLink w:val="WWOutlineListStyle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68DD3BEE"/>
    <w:multiLevelType w:val="multilevel"/>
    <w:tmpl w:val="8E70F21A"/>
    <w:styleLink w:val="WWOutlineListStyle1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A0349B7"/>
    <w:multiLevelType w:val="multilevel"/>
    <w:tmpl w:val="7DEAEB7E"/>
    <w:styleLink w:val="LFO2"/>
    <w:lvl w:ilvl="0">
      <w:numFmt w:val="bullet"/>
      <w:pStyle w:val="Aufzhlungszeichen"/>
      <w:lvlText w:val=""/>
      <w:lvlJc w:val="left"/>
      <w:pPr>
        <w:ind w:left="432" w:hanging="288"/>
      </w:pPr>
      <w:rPr>
        <w:rFonts w:ascii="Symbol" w:hAnsi="Symbol"/>
        <w:color w:val="5B9BD5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38C15D4"/>
    <w:multiLevelType w:val="multilevel"/>
    <w:tmpl w:val="15B648EC"/>
    <w:styleLink w:val="WWOutlineListStyle1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74B3484F"/>
    <w:multiLevelType w:val="multilevel"/>
    <w:tmpl w:val="712E8FFA"/>
    <w:styleLink w:val="WWOutlineListStyle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71B0E66"/>
    <w:multiLevelType w:val="multilevel"/>
    <w:tmpl w:val="0C8A67EA"/>
    <w:styleLink w:val="WWOutlineListStyle9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7A031891"/>
    <w:multiLevelType w:val="multilevel"/>
    <w:tmpl w:val="635E8F6E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15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7"/>
  </w:num>
  <w:num w:numId="14">
    <w:abstractNumId w:val="16"/>
  </w:num>
  <w:num w:numId="15">
    <w:abstractNumId w:val="1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12E"/>
    <w:rsid w:val="00001E07"/>
    <w:rsid w:val="00084847"/>
    <w:rsid w:val="000A4878"/>
    <w:rsid w:val="002517DA"/>
    <w:rsid w:val="002F012E"/>
    <w:rsid w:val="00321589"/>
    <w:rsid w:val="00506D8A"/>
    <w:rsid w:val="005357A5"/>
    <w:rsid w:val="00597385"/>
    <w:rsid w:val="005D44A8"/>
    <w:rsid w:val="005F36EB"/>
    <w:rsid w:val="00605782"/>
    <w:rsid w:val="00622E41"/>
    <w:rsid w:val="0062483D"/>
    <w:rsid w:val="006A77DA"/>
    <w:rsid w:val="00737E63"/>
    <w:rsid w:val="008B0DFA"/>
    <w:rsid w:val="008F68BC"/>
    <w:rsid w:val="00910085"/>
    <w:rsid w:val="009402CA"/>
    <w:rsid w:val="009623E3"/>
    <w:rsid w:val="0097079E"/>
    <w:rsid w:val="00992E13"/>
    <w:rsid w:val="00B70ED5"/>
    <w:rsid w:val="00B94EC5"/>
    <w:rsid w:val="00E76CD5"/>
    <w:rsid w:val="00E90B89"/>
    <w:rsid w:val="00F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15DC"/>
  <w15:docId w15:val="{9B6D1F4C-BAFB-4A2B-B858-2AA660A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color w:val="404040"/>
        <w:sz w:val="18"/>
        <w:lang w:val="de-DE" w:eastAsia="de-DE" w:bidi="ar-SA"/>
      </w:rPr>
    </w:rPrDefault>
    <w:pPrDefault>
      <w:pPr>
        <w:autoSpaceDN w:val="0"/>
        <w:spacing w:after="18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13">
    <w:name w:val="WW_OutlineListStyle_13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eastAsia="Times New Roman" w:hAnsi="Arial Black"/>
      <w:caps/>
      <w:color w:val="1F4E79"/>
      <w:kern w:val="3"/>
      <w:sz w:val="38"/>
    </w:rPr>
  </w:style>
  <w:style w:type="character" w:customStyle="1" w:styleId="TitelZchn">
    <w:name w:val="Titel Zchn"/>
    <w:basedOn w:val="Absatz-Standardschriftart"/>
    <w:rPr>
      <w:rFonts w:ascii="Arial Black" w:eastAsia="Times New Roman" w:hAnsi="Arial Black" w:cs="Times New Roman"/>
      <w:caps/>
      <w:color w:val="1F4E79"/>
      <w:kern w:val="3"/>
      <w:sz w:val="38"/>
    </w:rPr>
  </w:style>
  <w:style w:type="paragraph" w:styleId="Untertitel">
    <w:name w:val="Subtitle"/>
    <w:basedOn w:val="Standard"/>
    <w:next w:val="Standard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/>
      <w:sz w:val="24"/>
    </w:rPr>
  </w:style>
  <w:style w:type="character" w:customStyle="1" w:styleId="UntertitelZchn">
    <w:name w:val="Untertitel Zchn"/>
    <w:basedOn w:val="Absatz-Standardschriftart"/>
    <w:rPr>
      <w:b/>
      <w:bCs/>
      <w:color w:val="5B9BD5"/>
      <w:sz w:val="24"/>
    </w:rPr>
  </w:style>
  <w:style w:type="character" w:customStyle="1" w:styleId="berschrift1Zchn">
    <w:name w:val="Überschrift 1 Zchn"/>
    <w:basedOn w:val="Absatz-Standardschriftart"/>
    <w:rPr>
      <w:b/>
      <w:bCs/>
      <w:caps/>
      <w:color w:val="1F4E79"/>
      <w:sz w:val="28"/>
    </w:rPr>
  </w:style>
  <w:style w:type="paragraph" w:customStyle="1" w:styleId="Tipptext">
    <w:name w:val="Tipptext"/>
    <w:basedOn w:val="Standard"/>
    <w:pPr>
      <w:spacing w:after="160" w:line="264" w:lineRule="auto"/>
      <w:ind w:right="576"/>
    </w:pPr>
    <w:rPr>
      <w:i/>
      <w:iCs/>
      <w:color w:val="7F7F7F"/>
      <w:sz w:val="16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KeinLeerraum">
    <w:name w:val="No Spacing"/>
    <w:pPr>
      <w:suppressAutoHyphens/>
      <w:spacing w:after="0" w:line="240" w:lineRule="auto"/>
    </w:pPr>
  </w:style>
  <w:style w:type="character" w:customStyle="1" w:styleId="berschrift2Zchn">
    <w:name w:val="Überschrift 2 Zchn"/>
    <w:basedOn w:val="Absatz-Standardschriftart"/>
    <w:rPr>
      <w:b/>
      <w:bCs/>
      <w:color w:val="5B9BD5"/>
      <w:sz w:val="24"/>
    </w:rPr>
  </w:style>
  <w:style w:type="paragraph" w:styleId="Aufzhlungszeichen">
    <w:name w:val="List Bullet"/>
    <w:basedOn w:val="Standard"/>
    <w:pPr>
      <w:numPr>
        <w:numId w:val="15"/>
      </w:numPr>
      <w:spacing w:after="6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spacing w:before="200" w:after="0" w:line="240" w:lineRule="auto"/>
      <w:jc w:val="right"/>
    </w:pPr>
    <w:rPr>
      <w:rFonts w:ascii="Arial Black" w:eastAsia="Times New Roman" w:hAnsi="Arial Black"/>
      <w:color w:val="1F4E79"/>
      <w:sz w:val="20"/>
    </w:rPr>
  </w:style>
  <w:style w:type="character" w:customStyle="1" w:styleId="FuzeileZchn">
    <w:name w:val="Fußzeile Zchn"/>
    <w:basedOn w:val="Absatz-Standardschriftart"/>
    <w:rPr>
      <w:rFonts w:ascii="Arial Black" w:eastAsia="Times New Roman" w:hAnsi="Arial Black" w:cs="Times New Roman"/>
      <w:color w:val="1F4E79"/>
      <w:sz w:val="20"/>
    </w:rPr>
  </w:style>
  <w:style w:type="paragraph" w:styleId="Funotentext">
    <w:name w:val="footnote text"/>
    <w:basedOn w:val="Standard"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rPr>
      <w:i/>
      <w:iCs/>
      <w:sz w:val="14"/>
    </w:rPr>
  </w:style>
  <w:style w:type="character" w:customStyle="1" w:styleId="KeinLeerraumZchn">
    <w:name w:val="Kein Leerraum Zchn"/>
    <w:basedOn w:val="Absatz-Standardschriftart"/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rPr>
      <w:rFonts w:ascii="Segoe UI" w:hAnsi="Segoe UI" w:cs="Segoe UI"/>
      <w:szCs w:val="18"/>
    </w:rPr>
  </w:style>
  <w:style w:type="numbering" w:customStyle="1" w:styleId="WWOutlineListStyle12">
    <w:name w:val="WW_OutlineListStyle_12"/>
    <w:basedOn w:val="KeineListe"/>
    <w:pPr>
      <w:numPr>
        <w:numId w:val="2"/>
      </w:numPr>
    </w:pPr>
  </w:style>
  <w:style w:type="numbering" w:customStyle="1" w:styleId="WWOutlineListStyle11">
    <w:name w:val="WW_OutlineListStyle_11"/>
    <w:basedOn w:val="KeineListe"/>
    <w:pPr>
      <w:numPr>
        <w:numId w:val="3"/>
      </w:numPr>
    </w:pPr>
  </w:style>
  <w:style w:type="numbering" w:customStyle="1" w:styleId="WWOutlineListStyle10">
    <w:name w:val="WW_OutlineListStyle_10"/>
    <w:basedOn w:val="KeineListe"/>
    <w:pPr>
      <w:numPr>
        <w:numId w:val="4"/>
      </w:numPr>
    </w:pPr>
  </w:style>
  <w:style w:type="numbering" w:customStyle="1" w:styleId="WWOutlineListStyle9">
    <w:name w:val="WW_OutlineListStyle_9"/>
    <w:basedOn w:val="KeineListe"/>
    <w:pPr>
      <w:numPr>
        <w:numId w:val="5"/>
      </w:numPr>
    </w:pPr>
  </w:style>
  <w:style w:type="numbering" w:customStyle="1" w:styleId="WWOutlineListStyle8">
    <w:name w:val="WW_OutlineListStyle_8"/>
    <w:basedOn w:val="KeineListe"/>
    <w:pPr>
      <w:numPr>
        <w:numId w:val="6"/>
      </w:numPr>
    </w:pPr>
  </w:style>
  <w:style w:type="numbering" w:customStyle="1" w:styleId="WWOutlineListStyle7">
    <w:name w:val="WW_OutlineListStyle_7"/>
    <w:basedOn w:val="KeineListe"/>
    <w:pPr>
      <w:numPr>
        <w:numId w:val="7"/>
      </w:numPr>
    </w:pPr>
  </w:style>
  <w:style w:type="numbering" w:customStyle="1" w:styleId="WWOutlineListStyle6">
    <w:name w:val="WW_OutlineListStyle_6"/>
    <w:basedOn w:val="KeineListe"/>
    <w:pPr>
      <w:numPr>
        <w:numId w:val="8"/>
      </w:numPr>
    </w:pPr>
  </w:style>
  <w:style w:type="numbering" w:customStyle="1" w:styleId="WWOutlineListStyle5">
    <w:name w:val="WW_OutlineListStyle_5"/>
    <w:basedOn w:val="KeineListe"/>
    <w:pPr>
      <w:numPr>
        <w:numId w:val="9"/>
      </w:numPr>
    </w:pPr>
  </w:style>
  <w:style w:type="numbering" w:customStyle="1" w:styleId="WWOutlineListStyle4">
    <w:name w:val="WW_OutlineListStyle_4"/>
    <w:basedOn w:val="KeineListe"/>
    <w:pPr>
      <w:numPr>
        <w:numId w:val="10"/>
      </w:numPr>
    </w:pPr>
  </w:style>
  <w:style w:type="numbering" w:customStyle="1" w:styleId="WWOutlineListStyle3">
    <w:name w:val="WW_OutlineListStyle_3"/>
    <w:basedOn w:val="KeineListe"/>
    <w:pPr>
      <w:numPr>
        <w:numId w:val="11"/>
      </w:numPr>
    </w:pPr>
  </w:style>
  <w:style w:type="numbering" w:customStyle="1" w:styleId="WWOutlineListStyle2">
    <w:name w:val="WW_OutlineListStyle_2"/>
    <w:basedOn w:val="KeineListe"/>
    <w:pPr>
      <w:numPr>
        <w:numId w:val="12"/>
      </w:numPr>
    </w:pPr>
  </w:style>
  <w:style w:type="numbering" w:customStyle="1" w:styleId="WWOutlineListStyle1">
    <w:name w:val="WW_OutlineListStyle_1"/>
    <w:basedOn w:val="KeineListe"/>
    <w:pPr>
      <w:numPr>
        <w:numId w:val="13"/>
      </w:numPr>
    </w:pPr>
  </w:style>
  <w:style w:type="numbering" w:customStyle="1" w:styleId="WWOutlineListStyle">
    <w:name w:val="WW_OutlineListStyle"/>
    <w:basedOn w:val="KeineListe"/>
    <w:pPr>
      <w:numPr>
        <w:numId w:val="14"/>
      </w:numPr>
    </w:pPr>
  </w:style>
  <w:style w:type="numbering" w:customStyle="1" w:styleId="LFO2">
    <w:name w:val="LFO2"/>
    <w:basedOn w:val="KeineList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ktumfan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2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 - Pflichtenheft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 - Pflichtenheft</dc:title>
  <dc:subject>Türgriff-Desinfektions-System</dc:subject>
  <dc:creator>Christopher</dc:creator>
  <cp:lastModifiedBy>Christopher Maier</cp:lastModifiedBy>
  <cp:revision>105</cp:revision>
  <cp:lastPrinted>2018-11-13T18:15:00Z</cp:lastPrinted>
  <dcterms:created xsi:type="dcterms:W3CDTF">2018-10-03T06:59:00Z</dcterms:created>
  <dcterms:modified xsi:type="dcterms:W3CDTF">2018-11-13T18:16:00Z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